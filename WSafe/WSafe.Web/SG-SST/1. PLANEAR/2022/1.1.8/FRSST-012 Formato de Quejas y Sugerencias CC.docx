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1001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5"/>
        <w:gridCol w:w="600"/>
        <w:gridCol w:w="7088"/>
      </w:tblGrid>
      <w:tr w:rsidR="005B05BF" w:rsidRPr="00E06B6C" w14:paraId="3954D17F" w14:textId="77777777" w:rsidTr="00297B11">
        <w:trPr>
          <w:trHeight w:val="647"/>
        </w:trPr>
        <w:tc>
          <w:tcPr>
            <w:tcW w:w="10013" w:type="dxa"/>
            <w:gridSpan w:val="3"/>
            <w:shd w:val="clear" w:color="auto" w:fill="002060"/>
            <w:vAlign w:val="center"/>
          </w:tcPr>
          <w:p w14:paraId="007F93C6" w14:textId="77777777" w:rsidR="005B05BF" w:rsidRPr="00BD7F9B" w:rsidRDefault="008B3D9B" w:rsidP="009B0ACB">
            <w:pPr>
              <w:pStyle w:val="Todoenmayscula"/>
              <w:spacing w:before="0" w:after="0"/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eastAsia="es-CO"/>
              </w:rPr>
            </w:pPr>
            <w:r w:rsidRPr="00BD7F9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eastAsia="es-CO"/>
              </w:rPr>
              <w:t xml:space="preserve">FORMATO PARA PRESENTAR QUEJAS SOBRE SITUACIONES QUE PUEDAN CONSTITUIR ACOSO LABORAL </w:t>
            </w:r>
            <w:r w:rsidR="00A3253E" w:rsidRPr="00BD7F9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eastAsia="es-CO"/>
              </w:rPr>
              <w:t xml:space="preserve">o </w:t>
            </w:r>
            <w:r w:rsidR="00782471" w:rsidRPr="00BD7F9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eastAsia="es-CO"/>
              </w:rPr>
              <w:t xml:space="preserve">para </w:t>
            </w:r>
            <w:r w:rsidR="00A3253E" w:rsidRPr="00BD7F9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eastAsia="es-CO"/>
              </w:rPr>
              <w:t xml:space="preserve">presentar sugerencias </w:t>
            </w:r>
            <w:r w:rsidRPr="00BD7F9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eastAsia="es-CO"/>
              </w:rPr>
              <w:t>ANTE EL COMITÉ DE CONVIVENCIA LABOR</w:t>
            </w:r>
            <w:r w:rsidR="00BD7F9B" w:rsidRPr="00BD7F9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eastAsia="es-CO"/>
              </w:rPr>
              <w:t xml:space="preserve">AL     </w:t>
            </w:r>
          </w:p>
        </w:tc>
      </w:tr>
      <w:tr w:rsidR="005B05BF" w:rsidRPr="00E06B6C" w14:paraId="3580F945" w14:textId="77777777" w:rsidTr="00BD7F9B">
        <w:tc>
          <w:tcPr>
            <w:tcW w:w="2925" w:type="dxa"/>
            <w:gridSpan w:val="2"/>
          </w:tcPr>
          <w:p w14:paraId="05F5D950" w14:textId="77777777" w:rsidR="005B05BF" w:rsidRPr="00A0517C" w:rsidRDefault="005B05BF" w:rsidP="00BD7F9B">
            <w:pPr>
              <w:spacing w:after="0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A0517C">
              <w:rPr>
                <w:rFonts w:asciiTheme="minorHAnsi" w:hAnsiTheme="minorHAnsi" w:cs="Arial"/>
                <w:b/>
                <w:sz w:val="22"/>
                <w:szCs w:val="24"/>
              </w:rPr>
              <w:t>Nombre del e</w:t>
            </w:r>
            <w:r w:rsidR="005A0000" w:rsidRPr="00A0517C">
              <w:rPr>
                <w:rFonts w:asciiTheme="minorHAnsi" w:hAnsiTheme="minorHAnsi" w:cs="Arial"/>
                <w:b/>
                <w:sz w:val="22"/>
                <w:szCs w:val="24"/>
              </w:rPr>
              <w:t>mpleado</w:t>
            </w:r>
            <w:r w:rsidRPr="00A0517C">
              <w:rPr>
                <w:rFonts w:asciiTheme="minorHAnsi" w:hAnsiTheme="minorHAnsi" w:cs="Arial"/>
                <w:b/>
                <w:sz w:val="22"/>
                <w:szCs w:val="24"/>
              </w:rPr>
              <w:t>:</w:t>
            </w:r>
          </w:p>
        </w:tc>
        <w:tc>
          <w:tcPr>
            <w:tcW w:w="7088" w:type="dxa"/>
          </w:tcPr>
          <w:p w14:paraId="439E932D" w14:textId="77777777" w:rsidR="005B05BF" w:rsidRPr="00E06B6C" w:rsidRDefault="005B05BF" w:rsidP="00BD7F9B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5B05BF" w:rsidRPr="00E06B6C" w14:paraId="3912F785" w14:textId="77777777" w:rsidTr="00BD7F9B">
        <w:tc>
          <w:tcPr>
            <w:tcW w:w="2925" w:type="dxa"/>
            <w:gridSpan w:val="2"/>
          </w:tcPr>
          <w:p w14:paraId="2FE79054" w14:textId="77777777" w:rsidR="005B05BF" w:rsidRPr="00A0517C" w:rsidRDefault="005B05BF" w:rsidP="00BD7F9B">
            <w:pPr>
              <w:spacing w:after="0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A0517C">
              <w:rPr>
                <w:rFonts w:asciiTheme="minorHAnsi" w:hAnsiTheme="minorHAnsi" w:cs="Arial"/>
                <w:b/>
                <w:sz w:val="22"/>
                <w:szCs w:val="24"/>
              </w:rPr>
              <w:t>Documento de Identidad:</w:t>
            </w:r>
          </w:p>
        </w:tc>
        <w:tc>
          <w:tcPr>
            <w:tcW w:w="7088" w:type="dxa"/>
          </w:tcPr>
          <w:p w14:paraId="6198AC32" w14:textId="77777777" w:rsidR="005B05BF" w:rsidRPr="00E06B6C" w:rsidRDefault="005B05BF" w:rsidP="00BD7F9B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5B05BF" w:rsidRPr="00E06B6C" w14:paraId="0D4BA7BC" w14:textId="77777777" w:rsidTr="00BD7F9B">
        <w:tc>
          <w:tcPr>
            <w:tcW w:w="2925" w:type="dxa"/>
            <w:gridSpan w:val="2"/>
          </w:tcPr>
          <w:p w14:paraId="27AE7EBD" w14:textId="77777777" w:rsidR="005B05BF" w:rsidRPr="00A0517C" w:rsidRDefault="005A0000" w:rsidP="00BD7F9B">
            <w:pPr>
              <w:spacing w:after="0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A0517C">
              <w:rPr>
                <w:rFonts w:asciiTheme="minorHAnsi" w:hAnsiTheme="minorHAnsi" w:cs="Arial"/>
                <w:b/>
                <w:sz w:val="22"/>
                <w:szCs w:val="24"/>
              </w:rPr>
              <w:t>Área</w:t>
            </w:r>
            <w:r w:rsidR="005B05BF" w:rsidRPr="00A0517C">
              <w:rPr>
                <w:rFonts w:asciiTheme="minorHAnsi" w:hAnsiTheme="minorHAnsi" w:cs="Arial"/>
                <w:b/>
                <w:sz w:val="22"/>
                <w:szCs w:val="24"/>
              </w:rPr>
              <w:t>:</w:t>
            </w:r>
          </w:p>
        </w:tc>
        <w:tc>
          <w:tcPr>
            <w:tcW w:w="7088" w:type="dxa"/>
          </w:tcPr>
          <w:p w14:paraId="6C40CED5" w14:textId="77777777" w:rsidR="005B05BF" w:rsidRPr="00E06B6C" w:rsidRDefault="005B05BF" w:rsidP="00BD7F9B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5B05BF" w:rsidRPr="00E06B6C" w14:paraId="3C682956" w14:textId="77777777" w:rsidTr="00BD7F9B">
        <w:tc>
          <w:tcPr>
            <w:tcW w:w="2925" w:type="dxa"/>
            <w:gridSpan w:val="2"/>
          </w:tcPr>
          <w:p w14:paraId="2A6E8F92" w14:textId="77777777" w:rsidR="005B05BF" w:rsidRPr="00A0517C" w:rsidRDefault="005B05BF" w:rsidP="00BD7F9B">
            <w:pPr>
              <w:spacing w:after="0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A0517C">
              <w:rPr>
                <w:rFonts w:asciiTheme="minorHAnsi" w:hAnsiTheme="minorHAnsi" w:cs="Arial"/>
                <w:b/>
                <w:sz w:val="22"/>
                <w:szCs w:val="24"/>
              </w:rPr>
              <w:t>Cargo:</w:t>
            </w:r>
          </w:p>
        </w:tc>
        <w:tc>
          <w:tcPr>
            <w:tcW w:w="7088" w:type="dxa"/>
          </w:tcPr>
          <w:p w14:paraId="6E869752" w14:textId="77777777" w:rsidR="005B05BF" w:rsidRPr="00E06B6C" w:rsidRDefault="005B05BF" w:rsidP="00BD7F9B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5B05BF" w:rsidRPr="00E06B6C" w14:paraId="7406FA36" w14:textId="77777777" w:rsidTr="00BD7F9B">
        <w:tc>
          <w:tcPr>
            <w:tcW w:w="2925" w:type="dxa"/>
            <w:gridSpan w:val="2"/>
          </w:tcPr>
          <w:p w14:paraId="0306AE86" w14:textId="77777777" w:rsidR="005B05BF" w:rsidRPr="00A0517C" w:rsidRDefault="005B05BF" w:rsidP="00BD7F9B">
            <w:pPr>
              <w:spacing w:after="0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A0517C">
              <w:rPr>
                <w:rFonts w:asciiTheme="minorHAnsi" w:hAnsiTheme="minorHAnsi" w:cs="Arial"/>
                <w:b/>
                <w:sz w:val="22"/>
                <w:szCs w:val="24"/>
              </w:rPr>
              <w:t>Correo electrónico:</w:t>
            </w:r>
          </w:p>
        </w:tc>
        <w:tc>
          <w:tcPr>
            <w:tcW w:w="7088" w:type="dxa"/>
          </w:tcPr>
          <w:p w14:paraId="3261FBD5" w14:textId="77777777" w:rsidR="005B05BF" w:rsidRPr="00E06B6C" w:rsidRDefault="005B05BF" w:rsidP="00BD7F9B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5B05BF" w:rsidRPr="00E06B6C" w14:paraId="3990AD38" w14:textId="77777777" w:rsidTr="00BD7F9B">
        <w:tc>
          <w:tcPr>
            <w:tcW w:w="2925" w:type="dxa"/>
            <w:gridSpan w:val="2"/>
          </w:tcPr>
          <w:p w14:paraId="4AB9E6AC" w14:textId="77777777" w:rsidR="005B05BF" w:rsidRPr="00A0517C" w:rsidRDefault="005A0000" w:rsidP="00BD7F9B">
            <w:pPr>
              <w:spacing w:after="0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A0517C">
              <w:rPr>
                <w:rFonts w:asciiTheme="minorHAnsi" w:hAnsiTheme="minorHAnsi" w:cs="Arial"/>
                <w:b/>
                <w:sz w:val="22"/>
                <w:szCs w:val="24"/>
              </w:rPr>
              <w:t>Fecha</w:t>
            </w:r>
            <w:r w:rsidR="00BD7F9B" w:rsidRPr="00A0517C">
              <w:rPr>
                <w:rFonts w:asciiTheme="minorHAnsi" w:hAnsiTheme="minorHAnsi" w:cs="Arial"/>
                <w:b/>
                <w:sz w:val="22"/>
                <w:szCs w:val="24"/>
              </w:rPr>
              <w:t xml:space="preserve"> de</w:t>
            </w:r>
            <w:r w:rsidR="00624145" w:rsidRPr="00A0517C">
              <w:rPr>
                <w:rFonts w:asciiTheme="minorHAnsi" w:hAnsiTheme="minorHAnsi" w:cs="Arial"/>
                <w:b/>
                <w:sz w:val="22"/>
                <w:szCs w:val="24"/>
              </w:rPr>
              <w:t xml:space="preserve"> diligenciamiento</w:t>
            </w:r>
            <w:r w:rsidR="00BD7F9B" w:rsidRPr="00A0517C">
              <w:rPr>
                <w:rFonts w:asciiTheme="minorHAnsi" w:hAnsiTheme="minorHAnsi" w:cs="Arial"/>
                <w:b/>
                <w:sz w:val="22"/>
                <w:szCs w:val="24"/>
              </w:rPr>
              <w:t>:</w:t>
            </w:r>
          </w:p>
        </w:tc>
        <w:tc>
          <w:tcPr>
            <w:tcW w:w="7088" w:type="dxa"/>
          </w:tcPr>
          <w:p w14:paraId="58D33477" w14:textId="77777777" w:rsidR="005B05BF" w:rsidRPr="00E06B6C" w:rsidRDefault="005B05BF" w:rsidP="00BD7F9B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5B05BF" w:rsidRPr="00E06B6C" w14:paraId="2F58ABD9" w14:textId="77777777" w:rsidTr="00297B11">
        <w:trPr>
          <w:trHeight w:val="75"/>
        </w:trPr>
        <w:tc>
          <w:tcPr>
            <w:tcW w:w="10013" w:type="dxa"/>
            <w:gridSpan w:val="3"/>
            <w:shd w:val="clear" w:color="auto" w:fill="002060"/>
            <w:vAlign w:val="center"/>
          </w:tcPr>
          <w:p w14:paraId="7E521E13" w14:textId="77777777" w:rsidR="005B05BF" w:rsidRPr="00BD7F9B" w:rsidRDefault="00B27B6C" w:rsidP="00BD7F9B">
            <w:pPr>
              <w:pStyle w:val="Todoenmayscula"/>
              <w:spacing w:after="0"/>
              <w:ind w:left="720"/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9B0AC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 xml:space="preserve">instrucción </w:t>
            </w:r>
            <w:r w:rsidR="004D6FBA" w:rsidRPr="009B0AC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PARA EL DILIG</w:t>
            </w:r>
            <w:r w:rsidRPr="009B0AC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ENCIAMIENTO</w:t>
            </w:r>
          </w:p>
        </w:tc>
      </w:tr>
      <w:tr w:rsidR="00FE068C" w:rsidRPr="00E06B6C" w14:paraId="6C675EF2" w14:textId="77777777" w:rsidTr="009B0ACB">
        <w:trPr>
          <w:trHeight w:val="557"/>
        </w:trPr>
        <w:tc>
          <w:tcPr>
            <w:tcW w:w="10013" w:type="dxa"/>
            <w:gridSpan w:val="3"/>
            <w:shd w:val="clear" w:color="auto" w:fill="FFFFFF" w:themeFill="background1"/>
            <w:vAlign w:val="center"/>
          </w:tcPr>
          <w:p w14:paraId="77C581DD" w14:textId="77777777" w:rsidR="00BD7F9B" w:rsidRPr="009B0ACB" w:rsidRDefault="00FE068C" w:rsidP="009B0ACB">
            <w:pPr>
              <w:pStyle w:val="Listaconvietas1"/>
              <w:numPr>
                <w:ilvl w:val="0"/>
                <w:numId w:val="9"/>
              </w:numPr>
              <w:spacing w:before="0" w:after="0"/>
              <w:ind w:left="266" w:hanging="266"/>
              <w:rPr>
                <w:rFonts w:asciiTheme="minorHAnsi" w:hAnsiTheme="minorHAnsi" w:cs="Arial"/>
                <w:sz w:val="20"/>
                <w:szCs w:val="24"/>
              </w:rPr>
            </w:pPr>
            <w:r w:rsidRPr="009B0ACB">
              <w:rPr>
                <w:rFonts w:asciiTheme="minorHAnsi" w:hAnsiTheme="minorHAnsi" w:cs="Arial"/>
                <w:sz w:val="20"/>
                <w:szCs w:val="24"/>
                <w:lang w:eastAsia="es-CO"/>
              </w:rPr>
              <w:t xml:space="preserve">Si usted quiere presentar una </w:t>
            </w:r>
            <w:r w:rsidRPr="009B0ACB">
              <w:rPr>
                <w:rFonts w:asciiTheme="minorHAnsi" w:hAnsiTheme="minorHAnsi" w:cs="Arial"/>
                <w:b/>
                <w:sz w:val="20"/>
                <w:szCs w:val="24"/>
                <w:lang w:eastAsia="es-CO"/>
              </w:rPr>
              <w:t>queja,</w:t>
            </w:r>
            <w:r w:rsidRPr="009B0ACB">
              <w:rPr>
                <w:rFonts w:asciiTheme="minorHAnsi" w:hAnsiTheme="minorHAnsi" w:cs="Arial"/>
                <w:sz w:val="20"/>
                <w:szCs w:val="24"/>
                <w:lang w:eastAsia="es-CO"/>
              </w:rPr>
              <w:t xml:space="preserve"> di</w:t>
            </w:r>
            <w:r w:rsidR="004D6FBA" w:rsidRPr="009B0ACB">
              <w:rPr>
                <w:rFonts w:asciiTheme="minorHAnsi" w:hAnsiTheme="minorHAnsi" w:cs="Arial"/>
                <w:sz w:val="20"/>
                <w:szCs w:val="24"/>
                <w:lang w:eastAsia="es-CO"/>
              </w:rPr>
              <w:t>ligencie el numeral</w:t>
            </w:r>
            <w:r w:rsidR="004D6FBA" w:rsidRPr="009B0ACB">
              <w:rPr>
                <w:rFonts w:asciiTheme="minorHAnsi" w:hAnsiTheme="minorHAnsi" w:cs="Arial"/>
                <w:b/>
                <w:sz w:val="20"/>
                <w:szCs w:val="24"/>
                <w:lang w:eastAsia="es-CO"/>
              </w:rPr>
              <w:t xml:space="preserve"> 1</w:t>
            </w:r>
            <w:r w:rsidRPr="009B0ACB">
              <w:rPr>
                <w:rFonts w:asciiTheme="minorHAnsi" w:hAnsiTheme="minorHAnsi" w:cs="Arial"/>
                <w:b/>
                <w:sz w:val="20"/>
                <w:szCs w:val="24"/>
                <w:lang w:eastAsia="es-CO"/>
              </w:rPr>
              <w:t>.</w:t>
            </w:r>
          </w:p>
          <w:p w14:paraId="6F13F9E9" w14:textId="77777777" w:rsidR="00FE068C" w:rsidRPr="00E06B6C" w:rsidRDefault="00FE068C" w:rsidP="009B0ACB">
            <w:pPr>
              <w:pStyle w:val="Listaconvietas1"/>
              <w:numPr>
                <w:ilvl w:val="0"/>
                <w:numId w:val="9"/>
              </w:numPr>
              <w:spacing w:before="0" w:after="0"/>
              <w:ind w:left="266" w:hanging="266"/>
              <w:rPr>
                <w:rFonts w:asciiTheme="minorHAnsi" w:hAnsiTheme="minorHAnsi" w:cs="Arial"/>
                <w:sz w:val="24"/>
                <w:szCs w:val="24"/>
              </w:rPr>
            </w:pPr>
            <w:r w:rsidRPr="009B0ACB">
              <w:rPr>
                <w:rFonts w:asciiTheme="minorHAnsi" w:hAnsiTheme="minorHAnsi" w:cs="Arial"/>
                <w:sz w:val="20"/>
                <w:szCs w:val="24"/>
                <w:lang w:eastAsia="es-CO"/>
              </w:rPr>
              <w:t xml:space="preserve">Si </w:t>
            </w:r>
            <w:r w:rsidR="00782471" w:rsidRPr="009B0ACB">
              <w:rPr>
                <w:rFonts w:asciiTheme="minorHAnsi" w:hAnsiTheme="minorHAnsi" w:cs="Arial"/>
                <w:sz w:val="20"/>
                <w:szCs w:val="24"/>
                <w:lang w:eastAsia="es-CO"/>
              </w:rPr>
              <w:t xml:space="preserve">usted quiere </w:t>
            </w:r>
            <w:r w:rsidRPr="009B0ACB">
              <w:rPr>
                <w:rFonts w:asciiTheme="minorHAnsi" w:hAnsiTheme="minorHAnsi" w:cs="Arial"/>
                <w:sz w:val="20"/>
                <w:szCs w:val="24"/>
                <w:lang w:eastAsia="es-CO"/>
              </w:rPr>
              <w:t xml:space="preserve">presentar una </w:t>
            </w:r>
            <w:r w:rsidRPr="009B0ACB">
              <w:rPr>
                <w:rFonts w:asciiTheme="minorHAnsi" w:hAnsiTheme="minorHAnsi" w:cs="Arial"/>
                <w:b/>
                <w:sz w:val="20"/>
                <w:szCs w:val="24"/>
                <w:lang w:eastAsia="es-CO"/>
              </w:rPr>
              <w:t>sugerencia</w:t>
            </w:r>
            <w:r w:rsidRPr="009B0ACB">
              <w:rPr>
                <w:rFonts w:asciiTheme="minorHAnsi" w:hAnsiTheme="minorHAnsi" w:cs="Arial"/>
                <w:sz w:val="20"/>
                <w:szCs w:val="24"/>
                <w:lang w:eastAsia="es-CO"/>
              </w:rPr>
              <w:t xml:space="preserve"> diligencie </w:t>
            </w:r>
            <w:r w:rsidR="004D6FBA" w:rsidRPr="009B0ACB">
              <w:rPr>
                <w:rFonts w:asciiTheme="minorHAnsi" w:hAnsiTheme="minorHAnsi" w:cs="Arial"/>
                <w:sz w:val="20"/>
                <w:szCs w:val="24"/>
                <w:lang w:eastAsia="es-CO"/>
              </w:rPr>
              <w:t xml:space="preserve">el numeral </w:t>
            </w:r>
            <w:r w:rsidR="004D6FBA" w:rsidRPr="009B0ACB">
              <w:rPr>
                <w:rFonts w:asciiTheme="minorHAnsi" w:hAnsiTheme="minorHAnsi" w:cs="Arial"/>
                <w:b/>
                <w:sz w:val="20"/>
                <w:szCs w:val="24"/>
                <w:lang w:eastAsia="es-CO"/>
              </w:rPr>
              <w:t>2.</w:t>
            </w:r>
          </w:p>
        </w:tc>
      </w:tr>
      <w:tr w:rsidR="00FE068C" w:rsidRPr="00E06B6C" w14:paraId="595EEC82" w14:textId="77777777" w:rsidTr="00BD7F9B">
        <w:trPr>
          <w:trHeight w:val="854"/>
        </w:trPr>
        <w:tc>
          <w:tcPr>
            <w:tcW w:w="10013" w:type="dxa"/>
            <w:gridSpan w:val="3"/>
            <w:shd w:val="clear" w:color="auto" w:fill="D9D9D9" w:themeFill="background1" w:themeFillShade="D9"/>
            <w:vAlign w:val="center"/>
          </w:tcPr>
          <w:p w14:paraId="54B25B21" w14:textId="77777777" w:rsidR="00FE068C" w:rsidRPr="00BD7F9B" w:rsidRDefault="00221165" w:rsidP="00BD7F9B">
            <w:pPr>
              <w:pStyle w:val="Listaconvietas1"/>
              <w:numPr>
                <w:ilvl w:val="0"/>
                <w:numId w:val="0"/>
              </w:numPr>
              <w:spacing w:before="0" w:after="0"/>
              <w:rPr>
                <w:rFonts w:asciiTheme="minorHAnsi" w:hAnsiTheme="minorHAnsi" w:cs="Arial"/>
                <w:sz w:val="24"/>
                <w:szCs w:val="24"/>
              </w:rPr>
            </w:pPr>
            <w:r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 xml:space="preserve">1. </w:t>
            </w:r>
            <w:r w:rsidR="00FE068C"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>RELACIÓN DE LOS HECHOS CONSTITUTIVOS DE LA QUEJA:</w:t>
            </w:r>
            <w:r w:rsidR="00B00CCB"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br/>
            </w:r>
            <w:r w:rsidR="00B27B6C"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>1.1.</w:t>
            </w:r>
            <w:r w:rsidR="00B27B6C" w:rsidRPr="009B0ACB">
              <w:rPr>
                <w:rFonts w:asciiTheme="minorHAnsi" w:hAnsiTheme="minorHAnsi" w:cs="Arial"/>
                <w:sz w:val="22"/>
                <w:szCs w:val="24"/>
                <w:lang w:eastAsia="es-CO"/>
              </w:rPr>
              <w:t xml:space="preserve"> </w:t>
            </w:r>
            <w:r w:rsidR="00FE068C" w:rsidRPr="009B0ACB">
              <w:rPr>
                <w:rFonts w:asciiTheme="minorHAnsi" w:hAnsiTheme="minorHAnsi" w:cs="Arial"/>
                <w:sz w:val="22"/>
                <w:szCs w:val="24"/>
                <w:lang w:eastAsia="es-CO"/>
              </w:rPr>
              <w:t>De</w:t>
            </w:r>
            <w:r w:rsidR="004D5878" w:rsidRPr="009B0ACB">
              <w:rPr>
                <w:rFonts w:asciiTheme="minorHAnsi" w:hAnsiTheme="minorHAnsi" w:cs="Arial"/>
                <w:sz w:val="22"/>
                <w:szCs w:val="24"/>
                <w:lang w:eastAsia="es-CO"/>
              </w:rPr>
              <w:t xml:space="preserve">scriba </w:t>
            </w:r>
            <w:r w:rsidR="00FE068C" w:rsidRPr="009B0ACB">
              <w:rPr>
                <w:rFonts w:asciiTheme="minorHAnsi" w:hAnsiTheme="minorHAnsi" w:cs="Arial"/>
                <w:sz w:val="22"/>
                <w:szCs w:val="24"/>
                <w:lang w:eastAsia="es-CO"/>
              </w:rPr>
              <w:t>todos los elementos en los que se identifiquen las circunstancias de sujeto (quién o quiénes), tiempo (cuándo), modo (cómo)</w:t>
            </w:r>
            <w:r w:rsidR="004D5878" w:rsidRPr="009B0ACB">
              <w:rPr>
                <w:rFonts w:asciiTheme="minorHAnsi" w:hAnsiTheme="minorHAnsi" w:cs="Arial"/>
                <w:sz w:val="22"/>
                <w:szCs w:val="24"/>
                <w:lang w:eastAsia="es-CO"/>
              </w:rPr>
              <w:t>,</w:t>
            </w:r>
            <w:r w:rsidR="00FE068C" w:rsidRPr="009B0ACB">
              <w:rPr>
                <w:rFonts w:asciiTheme="minorHAnsi" w:hAnsiTheme="minorHAnsi" w:cs="Arial"/>
                <w:sz w:val="22"/>
                <w:szCs w:val="24"/>
                <w:lang w:eastAsia="es-CO"/>
              </w:rPr>
              <w:t xml:space="preserve"> lugar (dónde)</w:t>
            </w:r>
            <w:r w:rsidR="004D5878" w:rsidRPr="009B0ACB">
              <w:rPr>
                <w:rFonts w:asciiTheme="minorHAnsi" w:hAnsiTheme="minorHAnsi" w:cs="Arial"/>
                <w:sz w:val="22"/>
                <w:szCs w:val="24"/>
                <w:lang w:eastAsia="es-CO"/>
              </w:rPr>
              <w:t xml:space="preserve"> y cualquier otra que considere pertinente</w:t>
            </w:r>
            <w:r w:rsidR="00FE068C" w:rsidRPr="009B0ACB">
              <w:rPr>
                <w:rFonts w:asciiTheme="minorHAnsi" w:hAnsiTheme="minorHAnsi" w:cs="Arial"/>
                <w:sz w:val="22"/>
                <w:szCs w:val="24"/>
                <w:lang w:eastAsia="es-CO"/>
              </w:rPr>
              <w:t>.</w:t>
            </w:r>
          </w:p>
        </w:tc>
      </w:tr>
      <w:tr w:rsidR="00EF6374" w:rsidRPr="00E06B6C" w14:paraId="098D2201" w14:textId="77777777" w:rsidTr="005A0000">
        <w:trPr>
          <w:trHeight w:val="75"/>
        </w:trPr>
        <w:tc>
          <w:tcPr>
            <w:tcW w:w="10013" w:type="dxa"/>
            <w:gridSpan w:val="3"/>
            <w:shd w:val="clear" w:color="auto" w:fill="FFFFFF" w:themeFill="background1"/>
            <w:vAlign w:val="center"/>
          </w:tcPr>
          <w:p w14:paraId="29A42A2B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9F27F87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7131199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196CCDD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13DE932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F27CB68" w14:textId="77777777" w:rsidR="00F33D7F" w:rsidRPr="00E06B6C" w:rsidRDefault="00F33D7F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4B30227" w14:textId="77777777" w:rsidR="00F33D7F" w:rsidRDefault="00F33D7F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62665830" w14:textId="77777777" w:rsidR="00BD7F9B" w:rsidRDefault="00BD7F9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B520C9C" w14:textId="77777777" w:rsidR="00BD7F9B" w:rsidRDefault="00BD7F9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65BA6C53" w14:textId="77777777" w:rsidR="00BD7F9B" w:rsidRDefault="00BD7F9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3BDA9A13" w14:textId="77777777" w:rsidR="00BD7F9B" w:rsidRDefault="00BD7F9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C559049" w14:textId="77777777" w:rsidR="009B0ACB" w:rsidRPr="00E06B6C" w:rsidRDefault="009B0AC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EF6374" w:rsidRPr="00E06B6C" w14:paraId="68C65BF4" w14:textId="77777777" w:rsidTr="00F33D7F">
        <w:trPr>
          <w:trHeight w:val="494"/>
        </w:trPr>
        <w:tc>
          <w:tcPr>
            <w:tcW w:w="10013" w:type="dxa"/>
            <w:gridSpan w:val="3"/>
            <w:shd w:val="clear" w:color="auto" w:fill="F3F3F3"/>
            <w:vAlign w:val="center"/>
          </w:tcPr>
          <w:p w14:paraId="065E3FE8" w14:textId="77777777" w:rsidR="00EF6374" w:rsidRPr="00E06B6C" w:rsidRDefault="00EF6374" w:rsidP="00BD7F9B">
            <w:pPr>
              <w:pStyle w:val="Todoenmayscula"/>
              <w:spacing w:before="0" w:after="0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BD7F9B">
              <w:rPr>
                <w:rFonts w:asciiTheme="minorHAnsi" w:hAnsiTheme="minorHAnsi" w:cs="Arial"/>
                <w:caps w:val="0"/>
                <w:sz w:val="20"/>
                <w:szCs w:val="24"/>
                <w:lang w:eastAsia="es-CO"/>
              </w:rPr>
              <w:t>(De ser necesario el comité podrá solicitarle posteriormente la ampliación de la información ofrecida)</w:t>
            </w:r>
            <w:r w:rsidRPr="00BD7F9B">
              <w:rPr>
                <w:rFonts w:asciiTheme="minorHAnsi" w:hAnsiTheme="minorHAnsi" w:cs="Arial"/>
                <w:sz w:val="20"/>
                <w:szCs w:val="24"/>
                <w:lang w:eastAsia="es-CO"/>
              </w:rPr>
              <w:t xml:space="preserve">  </w:t>
            </w:r>
          </w:p>
        </w:tc>
      </w:tr>
      <w:tr w:rsidR="000779F2" w:rsidRPr="00E06B6C" w14:paraId="6FB7A771" w14:textId="77777777" w:rsidTr="00BD7F9B">
        <w:trPr>
          <w:trHeight w:val="75"/>
        </w:trPr>
        <w:tc>
          <w:tcPr>
            <w:tcW w:w="10013" w:type="dxa"/>
            <w:gridSpan w:val="3"/>
            <w:shd w:val="clear" w:color="auto" w:fill="D9D9D9" w:themeFill="background1" w:themeFillShade="D9"/>
            <w:vAlign w:val="center"/>
          </w:tcPr>
          <w:p w14:paraId="1CC29415" w14:textId="77777777" w:rsidR="000779F2" w:rsidRPr="00E06B6C" w:rsidRDefault="00B27B6C" w:rsidP="00B00CC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B0ACB">
              <w:rPr>
                <w:rStyle w:val="Carctertodoenmayscula"/>
                <w:rFonts w:asciiTheme="minorHAnsi" w:hAnsiTheme="minorHAnsi" w:cs="Arial"/>
                <w:b/>
                <w:sz w:val="22"/>
                <w:szCs w:val="24"/>
              </w:rPr>
              <w:t xml:space="preserve">1.2 </w:t>
            </w:r>
            <w:r w:rsidR="00FE068C" w:rsidRPr="009B0ACB">
              <w:rPr>
                <w:rStyle w:val="Carctertodoenmayscula"/>
                <w:rFonts w:asciiTheme="minorHAnsi" w:hAnsiTheme="minorHAnsi" w:cs="Arial"/>
                <w:b/>
                <w:sz w:val="22"/>
                <w:szCs w:val="24"/>
              </w:rPr>
              <w:t xml:space="preserve">¿Cuenta usted con alguna prueba? </w:t>
            </w:r>
            <w:r w:rsidR="00EF6374" w:rsidRPr="009B0ACB">
              <w:rPr>
                <w:rStyle w:val="Carctertodoenmayscula"/>
                <w:rFonts w:asciiTheme="minorHAnsi" w:hAnsiTheme="minorHAnsi" w:cs="Arial"/>
                <w:b/>
                <w:sz w:val="22"/>
                <w:szCs w:val="24"/>
              </w:rPr>
              <w:t>¿</w:t>
            </w:r>
            <w:r w:rsidR="00FE068C" w:rsidRPr="009B0ACB">
              <w:rPr>
                <w:rStyle w:val="Carctertodoenmayscula"/>
                <w:rFonts w:asciiTheme="minorHAnsi" w:hAnsiTheme="minorHAnsi" w:cs="Arial"/>
                <w:b/>
                <w:sz w:val="22"/>
                <w:szCs w:val="24"/>
              </w:rPr>
              <w:t>(cual(es)?</w:t>
            </w:r>
            <w:r w:rsidRPr="009B0ACB">
              <w:rPr>
                <w:rStyle w:val="Carctertodoenmayscula"/>
                <w:rFonts w:asciiTheme="minorHAnsi" w:hAnsiTheme="minorHAnsi" w:cs="Arial"/>
                <w:b/>
                <w:sz w:val="22"/>
                <w:szCs w:val="24"/>
              </w:rPr>
              <w:t xml:space="preserve"> </w:t>
            </w:r>
            <w:r w:rsidR="008A5ED9" w:rsidRPr="009B0ACB">
              <w:rPr>
                <w:rStyle w:val="Carctertodoenmayscula"/>
                <w:rFonts w:asciiTheme="minorHAnsi" w:hAnsiTheme="minorHAnsi" w:cs="Arial"/>
                <w:b/>
                <w:sz w:val="22"/>
                <w:szCs w:val="24"/>
              </w:rPr>
              <w:t xml:space="preserve"> </w:t>
            </w:r>
            <w:r w:rsidR="00B00CCB" w:rsidRPr="009B0ACB">
              <w:rPr>
                <w:rStyle w:val="Carctertodoenmayscula"/>
                <w:rFonts w:asciiTheme="minorHAnsi" w:hAnsiTheme="minorHAnsi" w:cs="Arial"/>
                <w:b/>
                <w:sz w:val="22"/>
                <w:szCs w:val="24"/>
              </w:rPr>
              <w:t>R</w:t>
            </w:r>
            <w:r w:rsidR="00B00CCB" w:rsidRPr="009B0ACB">
              <w:rPr>
                <w:rStyle w:val="Carctertodoenmayscula"/>
                <w:rFonts w:asciiTheme="minorHAnsi" w:hAnsiTheme="minorHAnsi" w:cs="Arial"/>
                <w:b/>
                <w:caps w:val="0"/>
                <w:sz w:val="22"/>
                <w:szCs w:val="24"/>
              </w:rPr>
              <w:t>elaciónelas y adjúntelas</w:t>
            </w:r>
          </w:p>
        </w:tc>
      </w:tr>
      <w:tr w:rsidR="00EF6374" w:rsidRPr="00E06B6C" w14:paraId="05BC71F6" w14:textId="77777777" w:rsidTr="005A0000">
        <w:trPr>
          <w:trHeight w:val="75"/>
        </w:trPr>
        <w:tc>
          <w:tcPr>
            <w:tcW w:w="10013" w:type="dxa"/>
            <w:gridSpan w:val="3"/>
            <w:shd w:val="clear" w:color="auto" w:fill="FFFFFF" w:themeFill="background1"/>
            <w:vAlign w:val="center"/>
          </w:tcPr>
          <w:p w14:paraId="739F94A1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C15EAFC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FE4A12E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1086789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3A78B621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3EFF525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679C539F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340EA07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C5F04A2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4417886" w14:textId="77777777" w:rsidR="005A0000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EB94C99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FE068C" w:rsidRPr="00E06B6C" w14:paraId="47159776" w14:textId="77777777" w:rsidTr="00297B11">
        <w:trPr>
          <w:trHeight w:val="75"/>
        </w:trPr>
        <w:tc>
          <w:tcPr>
            <w:tcW w:w="10013" w:type="dxa"/>
            <w:gridSpan w:val="3"/>
            <w:shd w:val="clear" w:color="auto" w:fill="002060"/>
            <w:vAlign w:val="center"/>
          </w:tcPr>
          <w:p w14:paraId="296C9ED2" w14:textId="77777777" w:rsidR="00FE068C" w:rsidRPr="00BD7F9B" w:rsidRDefault="00E354EF" w:rsidP="00BD7F9B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BD7F9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 xml:space="preserve">2. </w:t>
            </w:r>
            <w:r w:rsidR="00FE068C" w:rsidRPr="00BD7F9B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SUGERENCIAS</w:t>
            </w:r>
          </w:p>
        </w:tc>
      </w:tr>
      <w:tr w:rsidR="00FE068C" w:rsidRPr="00E06B6C" w14:paraId="64852374" w14:textId="77777777" w:rsidTr="00BD7F9B">
        <w:trPr>
          <w:trHeight w:val="75"/>
        </w:trPr>
        <w:tc>
          <w:tcPr>
            <w:tcW w:w="10013" w:type="dxa"/>
            <w:gridSpan w:val="3"/>
            <w:shd w:val="clear" w:color="auto" w:fill="D9D9D9" w:themeFill="background1" w:themeFillShade="D9"/>
            <w:vAlign w:val="center"/>
          </w:tcPr>
          <w:p w14:paraId="2260540C" w14:textId="77777777" w:rsidR="00FE068C" w:rsidRPr="00E06B6C" w:rsidRDefault="00FE068C" w:rsidP="00782471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lastRenderedPageBreak/>
              <w:t xml:space="preserve">ORIENTADAS A LA ACTIVIDAD DE PREVENCIÓN DE LAS SITUACIONES </w:t>
            </w:r>
            <w:r w:rsidR="00782471"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 xml:space="preserve">QUE PUEDAN CONSTITUIR </w:t>
            </w:r>
            <w:r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>ACOSO LABORAL (Capacitación, divulgación</w:t>
            </w:r>
            <w:r w:rsidR="00782471"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>, etc.</w:t>
            </w:r>
            <w:r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>)</w:t>
            </w:r>
            <w:r w:rsidR="00782471"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 xml:space="preserve"> </w:t>
            </w:r>
          </w:p>
        </w:tc>
      </w:tr>
      <w:tr w:rsidR="00EF6374" w:rsidRPr="00E06B6C" w14:paraId="224F342B" w14:textId="77777777" w:rsidTr="005A0000">
        <w:trPr>
          <w:trHeight w:val="75"/>
        </w:trPr>
        <w:tc>
          <w:tcPr>
            <w:tcW w:w="10013" w:type="dxa"/>
            <w:gridSpan w:val="3"/>
            <w:shd w:val="clear" w:color="auto" w:fill="FFFFFF" w:themeFill="background1"/>
            <w:vAlign w:val="center"/>
          </w:tcPr>
          <w:p w14:paraId="62AE03D6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8D61BC2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8F3B459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85A9021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6557F4A3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A510952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1DF9583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9778CD8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A631489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6178BFC" w14:textId="77777777" w:rsidR="005A0000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20620F93" w14:textId="77777777" w:rsidR="009B0ACB" w:rsidRDefault="009B0AC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6CFC49C0" w14:textId="77777777" w:rsidR="009B0ACB" w:rsidRPr="00E06B6C" w:rsidRDefault="009B0AC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25A6324E" w14:textId="77777777" w:rsidR="005A0000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3E48F02" w14:textId="77777777" w:rsidR="009B0ACB" w:rsidRPr="00E06B6C" w:rsidRDefault="009B0AC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F725C" w:rsidRPr="00E06B6C" w14:paraId="7FA943A5" w14:textId="77777777" w:rsidTr="00BD7F9B">
        <w:trPr>
          <w:trHeight w:val="75"/>
        </w:trPr>
        <w:tc>
          <w:tcPr>
            <w:tcW w:w="10013" w:type="dxa"/>
            <w:gridSpan w:val="3"/>
            <w:shd w:val="clear" w:color="auto" w:fill="D9D9D9" w:themeFill="background1" w:themeFillShade="D9"/>
            <w:vAlign w:val="center"/>
          </w:tcPr>
          <w:p w14:paraId="53911396" w14:textId="77777777" w:rsidR="004F725C" w:rsidRPr="00E06B6C" w:rsidRDefault="004F725C" w:rsidP="00782471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 xml:space="preserve">ORIENTADAS A LA ACTIVIDAD DE CORRECCIÓN DE SITUACIONES </w:t>
            </w:r>
            <w:r w:rsidR="00624145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 xml:space="preserve">QUE PUEDAN CONSTITUIR </w:t>
            </w:r>
            <w:r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 xml:space="preserve">ACOSO LABORAL (Manera de </w:t>
            </w:r>
            <w:r w:rsidR="00782471"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 xml:space="preserve">presentar </w:t>
            </w:r>
            <w:r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>las quejas, proceso</w:t>
            </w:r>
            <w:r w:rsidR="00782471"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>s y/o procedimientos de atención de las quejas, etc.</w:t>
            </w:r>
            <w:r w:rsidRPr="009B0ACB">
              <w:rPr>
                <w:rFonts w:asciiTheme="minorHAnsi" w:hAnsiTheme="minorHAnsi" w:cs="Arial"/>
                <w:b/>
                <w:sz w:val="22"/>
                <w:szCs w:val="24"/>
                <w:lang w:eastAsia="es-CO"/>
              </w:rPr>
              <w:t>)</w:t>
            </w:r>
          </w:p>
        </w:tc>
      </w:tr>
      <w:tr w:rsidR="00EF6374" w:rsidRPr="00E06B6C" w14:paraId="27639AB4" w14:textId="77777777" w:rsidTr="005A0000">
        <w:trPr>
          <w:trHeight w:val="75"/>
        </w:trPr>
        <w:tc>
          <w:tcPr>
            <w:tcW w:w="10013" w:type="dxa"/>
            <w:gridSpan w:val="3"/>
            <w:shd w:val="clear" w:color="auto" w:fill="FFFFFF" w:themeFill="background1"/>
            <w:vAlign w:val="center"/>
          </w:tcPr>
          <w:p w14:paraId="1B950F33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074CD8D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BFE72A3" w14:textId="77777777" w:rsidR="00EF6374" w:rsidRPr="00E06B6C" w:rsidRDefault="00EF6374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B80BDF1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2503A184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7580C10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27D383C0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8723097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FBF1ADF" w14:textId="77777777" w:rsidR="00F33D7F" w:rsidRPr="00E06B6C" w:rsidRDefault="00F33D7F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176CD54" w14:textId="77777777" w:rsidR="00F33D7F" w:rsidRPr="00E06B6C" w:rsidRDefault="00F33D7F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5AFF411" w14:textId="77777777" w:rsidR="005A0000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A332762" w14:textId="77777777" w:rsidR="009B0ACB" w:rsidRDefault="009B0AC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77ADA82" w14:textId="77777777" w:rsidR="009B0ACB" w:rsidRDefault="009B0AC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F1D6319" w14:textId="77777777" w:rsidR="009B0ACB" w:rsidRPr="00E06B6C" w:rsidRDefault="009B0ACB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56FA6EE" w14:textId="77777777" w:rsidR="005A0000" w:rsidRPr="00E06B6C" w:rsidRDefault="005A0000" w:rsidP="00EF6374">
            <w:pPr>
              <w:pStyle w:val="Todoenmayscula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BD7F9B" w:rsidRPr="00E06B6C" w14:paraId="645FBEC4" w14:textId="77777777" w:rsidTr="00BD7F9B">
        <w:trPr>
          <w:trHeight w:val="330"/>
        </w:trPr>
        <w:tc>
          <w:tcPr>
            <w:tcW w:w="2325" w:type="dxa"/>
            <w:shd w:val="clear" w:color="auto" w:fill="F3F3F3"/>
            <w:vAlign w:val="center"/>
          </w:tcPr>
          <w:p w14:paraId="3332C59B" w14:textId="77777777" w:rsidR="00BD7F9B" w:rsidRPr="00E06B6C" w:rsidRDefault="00BD7F9B" w:rsidP="00EF6374">
            <w:pPr>
              <w:pStyle w:val="Prrafodelista"/>
              <w:ind w:left="0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06B6C">
              <w:rPr>
                <w:rFonts w:asciiTheme="minorHAnsi" w:hAnsiTheme="minorHAnsi" w:cs="Arial"/>
                <w:b/>
                <w:sz w:val="24"/>
                <w:szCs w:val="24"/>
              </w:rPr>
              <w:t>Firma del empleado:</w:t>
            </w:r>
          </w:p>
        </w:tc>
        <w:tc>
          <w:tcPr>
            <w:tcW w:w="7688" w:type="dxa"/>
            <w:gridSpan w:val="2"/>
            <w:shd w:val="clear" w:color="auto" w:fill="F3F3F3"/>
            <w:vAlign w:val="center"/>
          </w:tcPr>
          <w:p w14:paraId="3DD39976" w14:textId="77777777" w:rsidR="00BD7F9B" w:rsidRDefault="00BD7F9B" w:rsidP="00BD7F9B">
            <w:pPr>
              <w:pStyle w:val="Prrafodelista"/>
              <w:ind w:left="0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9B308A6" w14:textId="77777777" w:rsidR="00BD7F9B" w:rsidRPr="00E06B6C" w:rsidRDefault="00BD7F9B" w:rsidP="00BD7F9B">
            <w:pPr>
              <w:pStyle w:val="Prrafodelista"/>
              <w:ind w:left="0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BD7F9B" w:rsidRPr="00E06B6C" w14:paraId="43124124" w14:textId="77777777" w:rsidTr="00BD7F9B">
        <w:trPr>
          <w:trHeight w:val="321"/>
        </w:trPr>
        <w:tc>
          <w:tcPr>
            <w:tcW w:w="2325" w:type="dxa"/>
            <w:shd w:val="clear" w:color="auto" w:fill="F3F3F3"/>
            <w:vAlign w:val="center"/>
          </w:tcPr>
          <w:p w14:paraId="482645C9" w14:textId="77777777" w:rsidR="00BD7F9B" w:rsidRPr="00E06B6C" w:rsidRDefault="00BD7F9B" w:rsidP="00EF6374">
            <w:pPr>
              <w:pStyle w:val="Prrafodelista"/>
              <w:ind w:left="0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Cargo:</w:t>
            </w:r>
          </w:p>
        </w:tc>
        <w:tc>
          <w:tcPr>
            <w:tcW w:w="7688" w:type="dxa"/>
            <w:gridSpan w:val="2"/>
            <w:shd w:val="clear" w:color="auto" w:fill="F3F3F3"/>
            <w:vAlign w:val="center"/>
          </w:tcPr>
          <w:p w14:paraId="7F500F06" w14:textId="77777777" w:rsidR="00BD7F9B" w:rsidRDefault="00BD7F9B" w:rsidP="00BD7F9B">
            <w:pPr>
              <w:pStyle w:val="Prrafodelista"/>
              <w:ind w:left="0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3D5D65AC" w14:textId="77777777" w:rsidR="00BD7F9B" w:rsidRPr="00E06B6C" w:rsidRDefault="00BD7F9B" w:rsidP="00BD7F9B">
            <w:pPr>
              <w:pStyle w:val="Prrafodelista"/>
              <w:ind w:left="0"/>
              <w:jc w:val="both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</w:tbl>
    <w:p w14:paraId="2E59CAC3" w14:textId="77777777" w:rsidR="008236CB" w:rsidRPr="00E06B6C" w:rsidRDefault="008236CB" w:rsidP="00221165">
      <w:pPr>
        <w:rPr>
          <w:rFonts w:asciiTheme="minorHAnsi" w:hAnsiTheme="minorHAnsi" w:cs="Arial"/>
          <w:sz w:val="24"/>
          <w:szCs w:val="24"/>
          <w:lang w:val="es-ES"/>
        </w:rPr>
      </w:pPr>
    </w:p>
    <w:sectPr w:rsidR="008236CB" w:rsidRPr="00E06B6C" w:rsidSect="009B0ACB">
      <w:headerReference w:type="default" r:id="rId7"/>
      <w:pgSz w:w="11907" w:h="16839"/>
      <w:pgMar w:top="131" w:right="1134" w:bottom="1134" w:left="1134" w:header="426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AE2E" w14:textId="77777777" w:rsidR="005A63E8" w:rsidRDefault="005A63E8" w:rsidP="005B05BF">
      <w:pPr>
        <w:spacing w:before="0" w:after="0"/>
      </w:pPr>
      <w:r>
        <w:separator/>
      </w:r>
    </w:p>
  </w:endnote>
  <w:endnote w:type="continuationSeparator" w:id="0">
    <w:p w14:paraId="378AADD4" w14:textId="77777777" w:rsidR="005A63E8" w:rsidRDefault="005A63E8" w:rsidP="005B05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30D79" w14:textId="77777777" w:rsidR="005A63E8" w:rsidRDefault="005A63E8" w:rsidP="005B05BF">
      <w:pPr>
        <w:spacing w:before="0" w:after="0"/>
      </w:pPr>
      <w:r>
        <w:separator/>
      </w:r>
    </w:p>
  </w:footnote>
  <w:footnote w:type="continuationSeparator" w:id="0">
    <w:p w14:paraId="4B8B8268" w14:textId="77777777" w:rsidR="005A63E8" w:rsidRDefault="005A63E8" w:rsidP="005B05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063"/>
      <w:gridCol w:w="2261"/>
    </w:tblGrid>
    <w:tr w:rsidR="009B0ACB" w:rsidRPr="009B0ACB" w14:paraId="28E8B927" w14:textId="77777777" w:rsidTr="00F4432B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4D4D558D" w14:textId="68C85994" w:rsidR="009B0ACB" w:rsidRPr="009B0ACB" w:rsidRDefault="00F4432B" w:rsidP="009B0AC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4"/>
              <w:szCs w:val="24"/>
              <w:lang w:val="es-CO" w:bidi="ar-SA"/>
            </w:rPr>
          </w:pPr>
          <w:r>
            <w:rPr>
              <w:rFonts w:ascii="Calibri" w:eastAsia="Calibri" w:hAnsi="Calibri" w:cs="Calibri"/>
              <w:sz w:val="24"/>
              <w:szCs w:val="24"/>
              <w:lang w:val="es-CO" w:bidi="ar-SA"/>
            </w:rPr>
            <w:t xml:space="preserve">         </w:t>
          </w:r>
        </w:p>
      </w:tc>
      <w:tc>
        <w:tcPr>
          <w:tcW w:w="4063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AD7F0D2" w14:textId="77777777" w:rsidR="009B0ACB" w:rsidRPr="009B0ACB" w:rsidRDefault="009B0ACB" w:rsidP="009B0ACB">
          <w:pPr>
            <w:tabs>
              <w:tab w:val="center" w:pos="4419"/>
              <w:tab w:val="right" w:pos="8838"/>
            </w:tabs>
            <w:spacing w:before="0" w:after="0"/>
            <w:jc w:val="center"/>
            <w:rPr>
              <w:rFonts w:ascii="Calibri" w:eastAsia="Calibri" w:hAnsi="Calibri" w:cs="Calibri"/>
              <w:b/>
              <w:sz w:val="24"/>
              <w:szCs w:val="24"/>
              <w:lang w:val="es-CO" w:bidi="ar-SA"/>
            </w:rPr>
          </w:pPr>
          <w:r>
            <w:rPr>
              <w:rFonts w:ascii="Calibri" w:eastAsia="Calibri" w:hAnsi="Calibri" w:cs="Calibri"/>
              <w:b/>
              <w:sz w:val="24"/>
              <w:szCs w:val="24"/>
              <w:lang w:val="es-CO" w:bidi="ar-SA"/>
            </w:rPr>
            <w:t>FORMATO PARA PRESENTAR QUEJAS O SUGERENCIAS ANTE EL COMITÉ DE CONVIVENCIA</w:t>
          </w:r>
          <w:r w:rsidRPr="009B0ACB">
            <w:rPr>
              <w:rFonts w:ascii="Calibri" w:eastAsia="Calibri" w:hAnsi="Calibri" w:cs="Calibri"/>
              <w:b/>
              <w:sz w:val="24"/>
              <w:szCs w:val="24"/>
              <w:lang w:val="es-CO" w:bidi="ar-SA"/>
            </w:rPr>
            <w:t xml:space="preserve"> </w:t>
          </w:r>
        </w:p>
      </w:tc>
      <w:tc>
        <w:tcPr>
          <w:tcW w:w="2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93E5FA9" w14:textId="77777777" w:rsidR="009B0ACB" w:rsidRPr="009B0ACB" w:rsidRDefault="009B0ACB" w:rsidP="009B0AC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2"/>
              <w:szCs w:val="24"/>
              <w:lang w:val="es-CO" w:bidi="ar-SA"/>
            </w:rPr>
          </w:pPr>
          <w:r>
            <w:rPr>
              <w:rFonts w:ascii="Calibri" w:eastAsia="Calibri" w:hAnsi="Calibri" w:cs="Calibri"/>
              <w:sz w:val="22"/>
              <w:szCs w:val="24"/>
              <w:lang w:val="es-CO" w:bidi="ar-SA"/>
            </w:rPr>
            <w:t>Código: FRSST -01</w:t>
          </w:r>
          <w:r w:rsidR="00297B11">
            <w:rPr>
              <w:rFonts w:ascii="Calibri" w:eastAsia="Calibri" w:hAnsi="Calibri" w:cs="Calibri"/>
              <w:sz w:val="22"/>
              <w:szCs w:val="24"/>
              <w:lang w:val="es-CO" w:bidi="ar-SA"/>
            </w:rPr>
            <w:t>2</w:t>
          </w:r>
        </w:p>
      </w:tc>
    </w:tr>
    <w:tr w:rsidR="009B0ACB" w:rsidRPr="009B0ACB" w14:paraId="7F788798" w14:textId="77777777" w:rsidTr="00F4432B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3D015" w14:textId="77777777" w:rsidR="009B0ACB" w:rsidRPr="009B0ACB" w:rsidRDefault="009B0ACB" w:rsidP="009B0AC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4"/>
              <w:szCs w:val="24"/>
              <w:lang w:val="es-CO" w:bidi="ar-SA"/>
            </w:rPr>
          </w:pPr>
        </w:p>
      </w:tc>
      <w:tc>
        <w:tcPr>
          <w:tcW w:w="4063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270F9" w14:textId="77777777" w:rsidR="009B0ACB" w:rsidRPr="009B0ACB" w:rsidRDefault="009B0ACB" w:rsidP="009B0AC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4"/>
              <w:szCs w:val="24"/>
              <w:lang w:val="es-CO" w:bidi="ar-SA"/>
            </w:rPr>
          </w:pPr>
        </w:p>
      </w:tc>
      <w:tc>
        <w:tcPr>
          <w:tcW w:w="2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654D4E8" w14:textId="77777777" w:rsidR="009B0ACB" w:rsidRPr="009B0ACB" w:rsidRDefault="009B0ACB" w:rsidP="009B0AC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2"/>
              <w:szCs w:val="24"/>
              <w:lang w:val="es-CO" w:bidi="ar-SA"/>
            </w:rPr>
          </w:pPr>
          <w:r w:rsidRPr="009B0ACB">
            <w:rPr>
              <w:rFonts w:ascii="Calibri" w:eastAsia="Calibri" w:hAnsi="Calibri" w:cs="Calibri"/>
              <w:sz w:val="22"/>
              <w:szCs w:val="24"/>
              <w:lang w:val="es-CO" w:bidi="ar-SA"/>
            </w:rPr>
            <w:t>Versión: 01</w:t>
          </w:r>
        </w:p>
      </w:tc>
    </w:tr>
    <w:tr w:rsidR="009B0ACB" w:rsidRPr="009B0ACB" w14:paraId="4C015262" w14:textId="77777777" w:rsidTr="00F4432B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DF6BEB7" w14:textId="77777777" w:rsidR="009B0ACB" w:rsidRPr="009B0ACB" w:rsidRDefault="009B0ACB" w:rsidP="009B0AC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4"/>
              <w:szCs w:val="24"/>
              <w:lang w:val="es-CO" w:bidi="ar-SA"/>
            </w:rPr>
          </w:pPr>
        </w:p>
      </w:tc>
      <w:tc>
        <w:tcPr>
          <w:tcW w:w="4063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DFF4CEC" w14:textId="77777777" w:rsidR="009B0ACB" w:rsidRPr="009B0ACB" w:rsidRDefault="009B0ACB" w:rsidP="009B0AC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4"/>
              <w:szCs w:val="24"/>
              <w:lang w:val="es-CO" w:bidi="ar-SA"/>
            </w:rPr>
          </w:pPr>
        </w:p>
      </w:tc>
      <w:tc>
        <w:tcPr>
          <w:tcW w:w="2261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636B66E" w14:textId="77777777" w:rsidR="009B0ACB" w:rsidRPr="009B0ACB" w:rsidRDefault="0005308F" w:rsidP="0026130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2"/>
              <w:szCs w:val="24"/>
              <w:lang w:val="es-CO" w:bidi="ar-SA"/>
            </w:rPr>
          </w:pPr>
          <w:r>
            <w:rPr>
              <w:rFonts w:ascii="Calibri" w:eastAsia="Calibri" w:hAnsi="Calibri" w:cs="Calibri"/>
              <w:sz w:val="22"/>
              <w:szCs w:val="24"/>
              <w:lang w:val="es-CO" w:bidi="ar-SA"/>
            </w:rPr>
            <w:t xml:space="preserve">Fecha: </w:t>
          </w:r>
          <w:r w:rsidR="00F4432B">
            <w:rPr>
              <w:rFonts w:ascii="Calibri" w:eastAsia="Calibri" w:hAnsi="Calibri" w:cs="Calibri"/>
              <w:sz w:val="22"/>
              <w:szCs w:val="24"/>
              <w:lang w:val="es-CO" w:bidi="ar-SA"/>
            </w:rPr>
            <w:t>1</w:t>
          </w:r>
          <w:r w:rsidR="000E2F9E">
            <w:rPr>
              <w:rFonts w:ascii="Calibri" w:eastAsia="Calibri" w:hAnsi="Calibri" w:cs="Calibri"/>
              <w:sz w:val="22"/>
              <w:szCs w:val="24"/>
              <w:lang w:val="es-CO" w:bidi="ar-SA"/>
            </w:rPr>
            <w:t>0</w:t>
          </w:r>
          <w:r w:rsidR="00F4432B">
            <w:rPr>
              <w:rFonts w:ascii="Calibri" w:eastAsia="Calibri" w:hAnsi="Calibri" w:cs="Calibri"/>
              <w:sz w:val="22"/>
              <w:szCs w:val="24"/>
              <w:lang w:val="es-CO" w:bidi="ar-SA"/>
            </w:rPr>
            <w:t>/</w:t>
          </w:r>
          <w:r w:rsidR="0026130B">
            <w:rPr>
              <w:rFonts w:ascii="Calibri" w:eastAsia="Calibri" w:hAnsi="Calibri" w:cs="Calibri"/>
              <w:sz w:val="22"/>
              <w:szCs w:val="24"/>
              <w:lang w:val="es-CO" w:bidi="ar-SA"/>
            </w:rPr>
            <w:t>11</w:t>
          </w:r>
          <w:r w:rsidR="00F4432B">
            <w:rPr>
              <w:rFonts w:ascii="Calibri" w:eastAsia="Calibri" w:hAnsi="Calibri" w:cs="Calibri"/>
              <w:sz w:val="22"/>
              <w:szCs w:val="24"/>
              <w:lang w:val="es-CO" w:bidi="ar-SA"/>
            </w:rPr>
            <w:t>/20</w:t>
          </w:r>
          <w:r w:rsidR="0026130B">
            <w:rPr>
              <w:rFonts w:ascii="Calibri" w:eastAsia="Calibri" w:hAnsi="Calibri" w:cs="Calibri"/>
              <w:sz w:val="22"/>
              <w:szCs w:val="24"/>
              <w:lang w:val="es-CO" w:bidi="ar-SA"/>
            </w:rPr>
            <w:t>21</w:t>
          </w:r>
        </w:p>
      </w:tc>
    </w:tr>
    <w:tr w:rsidR="009B0ACB" w:rsidRPr="009B0ACB" w14:paraId="4F041D7D" w14:textId="77777777" w:rsidTr="00F4432B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9C24AD2" w14:textId="77777777" w:rsidR="009B0ACB" w:rsidRPr="009B0ACB" w:rsidRDefault="009B0ACB" w:rsidP="009B0AC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4"/>
              <w:szCs w:val="24"/>
              <w:lang w:val="es-CO" w:bidi="ar-SA"/>
            </w:rPr>
          </w:pPr>
        </w:p>
      </w:tc>
      <w:tc>
        <w:tcPr>
          <w:tcW w:w="4063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BD5698" w14:textId="77777777" w:rsidR="009B0ACB" w:rsidRPr="009B0ACB" w:rsidRDefault="009B0ACB" w:rsidP="009B0ACB">
          <w:pPr>
            <w:tabs>
              <w:tab w:val="center" w:pos="4419"/>
              <w:tab w:val="right" w:pos="8838"/>
            </w:tabs>
            <w:spacing w:before="0" w:after="0"/>
            <w:rPr>
              <w:rFonts w:ascii="Calibri" w:eastAsia="Calibri" w:hAnsi="Calibri" w:cs="Calibri"/>
              <w:sz w:val="24"/>
              <w:szCs w:val="24"/>
              <w:lang w:val="es-CO" w:bidi="ar-SA"/>
            </w:rPr>
          </w:pPr>
        </w:p>
      </w:tc>
      <w:tc>
        <w:tcPr>
          <w:tcW w:w="2261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szCs w:val="24"/>
              <w:lang w:val="es-CO" w:bidi="ar-SA"/>
            </w:rPr>
            <w:id w:val="1477648756"/>
            <w:docPartObj>
              <w:docPartGallery w:val="Page Numbers (Top of Page)"/>
              <w:docPartUnique/>
            </w:docPartObj>
          </w:sdtPr>
          <w:sdtContent>
            <w:p w14:paraId="43AFEC2C" w14:textId="77777777" w:rsidR="009B0ACB" w:rsidRPr="009B0ACB" w:rsidRDefault="009B0ACB" w:rsidP="009B0ACB">
              <w:pPr>
                <w:tabs>
                  <w:tab w:val="center" w:pos="4419"/>
                  <w:tab w:val="right" w:pos="8838"/>
                </w:tabs>
                <w:spacing w:before="0" w:after="0"/>
                <w:rPr>
                  <w:rFonts w:ascii="Calibri" w:eastAsia="Calibri" w:hAnsi="Calibri" w:cs="Calibri"/>
                  <w:sz w:val="22"/>
                  <w:szCs w:val="24"/>
                  <w:lang w:val="es-CO" w:bidi="ar-SA"/>
                </w:rPr>
              </w:pPr>
              <w:r w:rsidRPr="009B0ACB">
                <w:rPr>
                  <w:rFonts w:ascii="Calibri" w:eastAsia="Calibri" w:hAnsi="Calibri" w:cs="Calibri"/>
                  <w:sz w:val="22"/>
                  <w:szCs w:val="24"/>
                  <w:lang w:val="es-ES" w:bidi="ar-SA"/>
                </w:rPr>
                <w:t xml:space="preserve">Página </w:t>
              </w:r>
              <w:r w:rsidRPr="009B0ACB">
                <w:rPr>
                  <w:rFonts w:ascii="Calibri" w:eastAsia="Calibri" w:hAnsi="Calibri" w:cs="Calibri"/>
                  <w:b/>
                  <w:bCs/>
                  <w:sz w:val="22"/>
                  <w:szCs w:val="24"/>
                  <w:lang w:val="es-CO" w:bidi="ar-SA"/>
                </w:rPr>
                <w:fldChar w:fldCharType="begin"/>
              </w:r>
              <w:r w:rsidRPr="009B0ACB">
                <w:rPr>
                  <w:rFonts w:ascii="Calibri" w:eastAsia="Calibri" w:hAnsi="Calibri" w:cs="Calibri"/>
                  <w:b/>
                  <w:bCs/>
                  <w:sz w:val="22"/>
                  <w:szCs w:val="24"/>
                  <w:lang w:val="es-CO" w:bidi="ar-SA"/>
                </w:rPr>
                <w:instrText>PAGE</w:instrText>
              </w:r>
              <w:r w:rsidRPr="009B0ACB">
                <w:rPr>
                  <w:rFonts w:ascii="Calibri" w:eastAsia="Calibri" w:hAnsi="Calibri" w:cs="Calibri"/>
                  <w:b/>
                  <w:bCs/>
                  <w:sz w:val="22"/>
                  <w:szCs w:val="24"/>
                  <w:lang w:val="es-CO" w:bidi="ar-SA"/>
                </w:rPr>
                <w:fldChar w:fldCharType="separate"/>
              </w:r>
              <w:r w:rsidR="005D5F2A">
                <w:rPr>
                  <w:rFonts w:ascii="Calibri" w:eastAsia="Calibri" w:hAnsi="Calibri" w:cs="Calibri"/>
                  <w:b/>
                  <w:bCs/>
                  <w:noProof/>
                  <w:sz w:val="22"/>
                  <w:szCs w:val="24"/>
                  <w:lang w:val="es-CO" w:bidi="ar-SA"/>
                </w:rPr>
                <w:t>1</w:t>
              </w:r>
              <w:r w:rsidRPr="009B0ACB">
                <w:rPr>
                  <w:rFonts w:ascii="Calibri" w:eastAsia="Calibri" w:hAnsi="Calibri" w:cs="Calibri"/>
                  <w:sz w:val="22"/>
                  <w:szCs w:val="24"/>
                  <w:lang w:val="es-CO" w:bidi="ar-SA"/>
                </w:rPr>
                <w:fldChar w:fldCharType="end"/>
              </w:r>
              <w:r w:rsidRPr="009B0ACB">
                <w:rPr>
                  <w:rFonts w:ascii="Calibri" w:eastAsia="Calibri" w:hAnsi="Calibri" w:cs="Calibri"/>
                  <w:sz w:val="22"/>
                  <w:szCs w:val="24"/>
                  <w:lang w:val="es-ES" w:bidi="ar-SA"/>
                </w:rPr>
                <w:t xml:space="preserve"> de </w:t>
              </w:r>
              <w:r w:rsidRPr="009B0ACB">
                <w:rPr>
                  <w:rFonts w:ascii="Calibri" w:eastAsia="Calibri" w:hAnsi="Calibri" w:cs="Calibri"/>
                  <w:b/>
                  <w:bCs/>
                  <w:sz w:val="22"/>
                  <w:szCs w:val="24"/>
                  <w:lang w:val="es-CO" w:bidi="ar-SA"/>
                </w:rPr>
                <w:fldChar w:fldCharType="begin"/>
              </w:r>
              <w:r w:rsidRPr="009B0ACB">
                <w:rPr>
                  <w:rFonts w:ascii="Calibri" w:eastAsia="Calibri" w:hAnsi="Calibri" w:cs="Calibri"/>
                  <w:b/>
                  <w:bCs/>
                  <w:sz w:val="22"/>
                  <w:szCs w:val="24"/>
                  <w:lang w:val="es-CO" w:bidi="ar-SA"/>
                </w:rPr>
                <w:instrText>NUMPAGES</w:instrText>
              </w:r>
              <w:r w:rsidRPr="009B0ACB">
                <w:rPr>
                  <w:rFonts w:ascii="Calibri" w:eastAsia="Calibri" w:hAnsi="Calibri" w:cs="Calibri"/>
                  <w:b/>
                  <w:bCs/>
                  <w:sz w:val="22"/>
                  <w:szCs w:val="24"/>
                  <w:lang w:val="es-CO" w:bidi="ar-SA"/>
                </w:rPr>
                <w:fldChar w:fldCharType="separate"/>
              </w:r>
              <w:r w:rsidR="005D5F2A">
                <w:rPr>
                  <w:rFonts w:ascii="Calibri" w:eastAsia="Calibri" w:hAnsi="Calibri" w:cs="Calibri"/>
                  <w:b/>
                  <w:bCs/>
                  <w:noProof/>
                  <w:sz w:val="22"/>
                  <w:szCs w:val="24"/>
                  <w:lang w:val="es-CO" w:bidi="ar-SA"/>
                </w:rPr>
                <w:t>3</w:t>
              </w:r>
              <w:r w:rsidRPr="009B0ACB">
                <w:rPr>
                  <w:rFonts w:ascii="Calibri" w:eastAsia="Calibri" w:hAnsi="Calibri" w:cs="Calibri"/>
                  <w:sz w:val="22"/>
                  <w:szCs w:val="24"/>
                  <w:lang w:val="es-CO" w:bidi="ar-SA"/>
                </w:rPr>
                <w:fldChar w:fldCharType="end"/>
              </w:r>
            </w:p>
          </w:sdtContent>
        </w:sdt>
      </w:tc>
    </w:tr>
  </w:tbl>
  <w:p w14:paraId="6BEC2584" w14:textId="77777777" w:rsidR="005B05BF" w:rsidRPr="009B0ACB" w:rsidRDefault="005B05BF">
    <w:pPr>
      <w:pStyle w:val="Encabezado"/>
      <w:rPr>
        <w:b/>
        <w:sz w:val="36"/>
        <w:szCs w:val="36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33C"/>
    <w:multiLevelType w:val="hybridMultilevel"/>
    <w:tmpl w:val="541E6832"/>
    <w:lvl w:ilvl="0" w:tplc="67B036A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A72B5"/>
    <w:multiLevelType w:val="hybridMultilevel"/>
    <w:tmpl w:val="112AC9F6"/>
    <w:lvl w:ilvl="0" w:tplc="22D0FDEC">
      <w:start w:val="1"/>
      <w:numFmt w:val="bullet"/>
      <w:pStyle w:val="Listaconvietas1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E7936"/>
    <w:multiLevelType w:val="hybridMultilevel"/>
    <w:tmpl w:val="B8B8F47C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549A5559"/>
    <w:multiLevelType w:val="multilevel"/>
    <w:tmpl w:val="467445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B82A73"/>
    <w:multiLevelType w:val="hybridMultilevel"/>
    <w:tmpl w:val="7E749F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26791"/>
    <w:multiLevelType w:val="multilevel"/>
    <w:tmpl w:val="4832313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160"/>
      </w:pPr>
      <w:rPr>
        <w:rFonts w:hint="default"/>
      </w:rPr>
    </w:lvl>
  </w:abstractNum>
  <w:abstractNum w:abstractNumId="6" w15:restartNumberingAfterBreak="0">
    <w:nsid w:val="78313A32"/>
    <w:multiLevelType w:val="hybridMultilevel"/>
    <w:tmpl w:val="18A836F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72E8"/>
    <w:multiLevelType w:val="hybridMultilevel"/>
    <w:tmpl w:val="472A7848"/>
    <w:lvl w:ilvl="0" w:tplc="BDE0CE2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003896118">
    <w:abstractNumId w:val="1"/>
  </w:num>
  <w:num w:numId="2" w16cid:durableId="202003475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4509196">
    <w:abstractNumId w:val="0"/>
  </w:num>
  <w:num w:numId="4" w16cid:durableId="552231164">
    <w:abstractNumId w:val="5"/>
  </w:num>
  <w:num w:numId="5" w16cid:durableId="1049917219">
    <w:abstractNumId w:val="6"/>
  </w:num>
  <w:num w:numId="6" w16cid:durableId="1366639538">
    <w:abstractNumId w:val="4"/>
  </w:num>
  <w:num w:numId="7" w16cid:durableId="734936697">
    <w:abstractNumId w:val="3"/>
  </w:num>
  <w:num w:numId="8" w16cid:durableId="46299970">
    <w:abstractNumId w:val="2"/>
  </w:num>
  <w:num w:numId="9" w16cid:durableId="55397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5BF"/>
    <w:rsid w:val="00044536"/>
    <w:rsid w:val="0005308F"/>
    <w:rsid w:val="000779F2"/>
    <w:rsid w:val="000C11F2"/>
    <w:rsid w:val="000E2F9E"/>
    <w:rsid w:val="00171CB6"/>
    <w:rsid w:val="001E6CEE"/>
    <w:rsid w:val="001E7044"/>
    <w:rsid w:val="00206A53"/>
    <w:rsid w:val="00217370"/>
    <w:rsid w:val="00221165"/>
    <w:rsid w:val="0026130B"/>
    <w:rsid w:val="00297B11"/>
    <w:rsid w:val="002F14A5"/>
    <w:rsid w:val="003319CC"/>
    <w:rsid w:val="003C1A66"/>
    <w:rsid w:val="004551DF"/>
    <w:rsid w:val="004914E1"/>
    <w:rsid w:val="004D5878"/>
    <w:rsid w:val="004D6FBA"/>
    <w:rsid w:val="004F725C"/>
    <w:rsid w:val="005228E9"/>
    <w:rsid w:val="00536E76"/>
    <w:rsid w:val="00596FDF"/>
    <w:rsid w:val="005A0000"/>
    <w:rsid w:val="005A63E8"/>
    <w:rsid w:val="005B05BF"/>
    <w:rsid w:val="005B7B77"/>
    <w:rsid w:val="005D47AF"/>
    <w:rsid w:val="005D5F2A"/>
    <w:rsid w:val="005F05F4"/>
    <w:rsid w:val="00624145"/>
    <w:rsid w:val="006339C2"/>
    <w:rsid w:val="00652018"/>
    <w:rsid w:val="00691138"/>
    <w:rsid w:val="006F33CD"/>
    <w:rsid w:val="006F45F7"/>
    <w:rsid w:val="00706521"/>
    <w:rsid w:val="00782471"/>
    <w:rsid w:val="007E52E5"/>
    <w:rsid w:val="008236CB"/>
    <w:rsid w:val="008570AC"/>
    <w:rsid w:val="008A5ED9"/>
    <w:rsid w:val="008B3D9B"/>
    <w:rsid w:val="008E5D6A"/>
    <w:rsid w:val="008F27DA"/>
    <w:rsid w:val="0091398F"/>
    <w:rsid w:val="00957E4D"/>
    <w:rsid w:val="009969BB"/>
    <w:rsid w:val="009B0ACB"/>
    <w:rsid w:val="009B21EA"/>
    <w:rsid w:val="00A0517C"/>
    <w:rsid w:val="00A3253E"/>
    <w:rsid w:val="00B00CCB"/>
    <w:rsid w:val="00B20744"/>
    <w:rsid w:val="00B27B6C"/>
    <w:rsid w:val="00B7474A"/>
    <w:rsid w:val="00BD7F9B"/>
    <w:rsid w:val="00BE69A6"/>
    <w:rsid w:val="00C04577"/>
    <w:rsid w:val="00C04D7E"/>
    <w:rsid w:val="00C50368"/>
    <w:rsid w:val="00CB07D2"/>
    <w:rsid w:val="00CB13D2"/>
    <w:rsid w:val="00D44E08"/>
    <w:rsid w:val="00DA16A5"/>
    <w:rsid w:val="00DB591B"/>
    <w:rsid w:val="00E06B6C"/>
    <w:rsid w:val="00E20835"/>
    <w:rsid w:val="00E354EF"/>
    <w:rsid w:val="00E663D4"/>
    <w:rsid w:val="00E8618A"/>
    <w:rsid w:val="00EC22FE"/>
    <w:rsid w:val="00EF6374"/>
    <w:rsid w:val="00F33D7F"/>
    <w:rsid w:val="00F4432B"/>
    <w:rsid w:val="00FB5A22"/>
    <w:rsid w:val="00FD4AEE"/>
    <w:rsid w:val="00F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C076A1"/>
  <w15:docId w15:val="{850911CB-AE2A-418D-A883-389A0EAB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98F"/>
    <w:pPr>
      <w:spacing w:before="40" w:after="40"/>
    </w:pPr>
    <w:rPr>
      <w:rFonts w:ascii="Verdana" w:hAnsi="Verdana" w:cs="Verdana"/>
      <w:sz w:val="16"/>
      <w:szCs w:val="16"/>
      <w:lang w:val="es-ES_tradnl" w:eastAsia="en-US" w:bidi="es-ES"/>
    </w:rPr>
  </w:style>
  <w:style w:type="paragraph" w:styleId="Ttulo1">
    <w:name w:val="heading 1"/>
    <w:basedOn w:val="Normal"/>
    <w:next w:val="Normal"/>
    <w:qFormat/>
    <w:rsid w:val="0091398F"/>
    <w:pPr>
      <w:keepNext/>
      <w:spacing w:before="240" w:after="120"/>
      <w:outlineLvl w:val="0"/>
    </w:pPr>
    <w:rPr>
      <w:b/>
      <w:bCs/>
      <w:caps/>
      <w:kern w:val="3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91398F"/>
    <w:rPr>
      <w:rFonts w:ascii="Tahoma" w:hAnsi="Tahoma" w:cs="Tahoma"/>
    </w:rPr>
  </w:style>
  <w:style w:type="character" w:customStyle="1" w:styleId="AllcapsChar">
    <w:name w:val="All caps Char"/>
    <w:basedOn w:val="Fuentedeprrafopredeter"/>
    <w:link w:val="Todoenmayscula"/>
    <w:rsid w:val="0091398F"/>
  </w:style>
  <w:style w:type="paragraph" w:customStyle="1" w:styleId="Todoenmayscula">
    <w:name w:val="Todo en mayúscula"/>
    <w:basedOn w:val="Normal"/>
    <w:link w:val="AllcapsChar"/>
    <w:rsid w:val="0091398F"/>
    <w:rPr>
      <w:caps/>
      <w:lang w:val="es-ES" w:eastAsia="es-ES"/>
    </w:rPr>
  </w:style>
  <w:style w:type="paragraph" w:customStyle="1" w:styleId="Listaconvietas1">
    <w:name w:val="Lista con viñetas1"/>
    <w:basedOn w:val="Normal"/>
    <w:rsid w:val="0091398F"/>
    <w:pPr>
      <w:numPr>
        <w:numId w:val="2"/>
      </w:numPr>
      <w:spacing w:before="120" w:after="240"/>
    </w:pPr>
    <w:rPr>
      <w:lang w:val="es-ES" w:eastAsia="es-ES"/>
    </w:rPr>
  </w:style>
  <w:style w:type="character" w:customStyle="1" w:styleId="BoldChar">
    <w:name w:val="Bold Char"/>
    <w:basedOn w:val="Fuentedeprrafopredeter"/>
    <w:link w:val="Negrita"/>
    <w:rsid w:val="0091398F"/>
  </w:style>
  <w:style w:type="paragraph" w:customStyle="1" w:styleId="Negrita">
    <w:name w:val="Negrita"/>
    <w:basedOn w:val="Normal"/>
    <w:link w:val="BoldChar"/>
    <w:rsid w:val="0091398F"/>
    <w:rPr>
      <w:b/>
      <w:lang w:val="es-ES" w:eastAsia="es-ES"/>
    </w:rPr>
  </w:style>
  <w:style w:type="character" w:customStyle="1" w:styleId="ItalicChar">
    <w:name w:val="Italic Char"/>
    <w:basedOn w:val="Fuentedeprrafopredeter"/>
    <w:link w:val="Cursiva"/>
    <w:rsid w:val="0091398F"/>
  </w:style>
  <w:style w:type="paragraph" w:customStyle="1" w:styleId="Cursiva">
    <w:name w:val="Cursiva"/>
    <w:basedOn w:val="Normal"/>
    <w:link w:val="ItalicChar"/>
    <w:rsid w:val="0091398F"/>
    <w:rPr>
      <w:i/>
      <w:lang w:val="es-ES" w:eastAsia="es-ES"/>
    </w:rPr>
  </w:style>
  <w:style w:type="paragraph" w:customStyle="1" w:styleId="Allcaps">
    <w:name w:val="All caps"/>
    <w:basedOn w:val="Normal"/>
    <w:link w:val="Carctertodoenmayscula"/>
    <w:rsid w:val="0091398F"/>
  </w:style>
  <w:style w:type="character" w:customStyle="1" w:styleId="Carctertodoenmayscula">
    <w:name w:val="Carácter todo en mayúscula"/>
    <w:basedOn w:val="Fuentedeprrafopredeter"/>
    <w:link w:val="Allcaps"/>
    <w:locked/>
    <w:rsid w:val="0091398F"/>
    <w:rPr>
      <w:rFonts w:ascii="Verdana" w:hAnsi="Verdana" w:hint="default"/>
      <w:caps/>
      <w:sz w:val="16"/>
      <w:szCs w:val="16"/>
      <w:lang w:val="es-ES" w:eastAsia="es-ES" w:bidi="es-ES"/>
    </w:rPr>
  </w:style>
  <w:style w:type="paragraph" w:customStyle="1" w:styleId="Bold">
    <w:name w:val="Bold"/>
    <w:basedOn w:val="Normal"/>
    <w:link w:val="Carcterennegrita"/>
    <w:rsid w:val="0091398F"/>
  </w:style>
  <w:style w:type="character" w:customStyle="1" w:styleId="Carcterennegrita">
    <w:name w:val="Carácter en negrita"/>
    <w:basedOn w:val="Fuentedeprrafopredeter"/>
    <w:link w:val="Bold"/>
    <w:locked/>
    <w:rsid w:val="0091398F"/>
    <w:rPr>
      <w:rFonts w:ascii="Verdana" w:hAnsi="Verdana" w:hint="default"/>
      <w:b/>
      <w:bCs w:val="0"/>
      <w:sz w:val="16"/>
      <w:szCs w:val="24"/>
      <w:lang w:val="es-ES" w:eastAsia="es-ES" w:bidi="es-ES"/>
    </w:rPr>
  </w:style>
  <w:style w:type="paragraph" w:customStyle="1" w:styleId="Italic">
    <w:name w:val="Italic"/>
    <w:basedOn w:val="Normal"/>
    <w:link w:val="Carcterencursiva"/>
    <w:rsid w:val="0091398F"/>
  </w:style>
  <w:style w:type="character" w:customStyle="1" w:styleId="Carcterencursiva">
    <w:name w:val="Carácter en cursiva"/>
    <w:basedOn w:val="Fuentedeprrafopredeter"/>
    <w:link w:val="Italic"/>
    <w:locked/>
    <w:rsid w:val="0091398F"/>
    <w:rPr>
      <w:rFonts w:ascii="Verdana" w:hAnsi="Verdana" w:hint="default"/>
      <w:i/>
      <w:iCs w:val="0"/>
      <w:sz w:val="16"/>
      <w:szCs w:val="24"/>
      <w:lang w:val="es-ES" w:eastAsia="es-ES" w:bidi="es-ES"/>
    </w:rPr>
  </w:style>
  <w:style w:type="table" w:customStyle="1" w:styleId="Tablanormal1">
    <w:name w:val="Tabla normal1"/>
    <w:semiHidden/>
    <w:rsid w:val="0091398F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5B05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05BF"/>
    <w:rPr>
      <w:rFonts w:ascii="Verdana" w:hAnsi="Verdana" w:cs="Verdana"/>
      <w:sz w:val="16"/>
      <w:szCs w:val="16"/>
      <w:lang w:val="es-ES_tradnl" w:eastAsia="en-US" w:bidi="es-ES"/>
    </w:rPr>
  </w:style>
  <w:style w:type="paragraph" w:styleId="Piedepgina">
    <w:name w:val="footer"/>
    <w:basedOn w:val="Normal"/>
    <w:link w:val="PiedepginaCar"/>
    <w:rsid w:val="005B05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B05BF"/>
    <w:rPr>
      <w:rFonts w:ascii="Verdana" w:hAnsi="Verdana" w:cs="Verdana"/>
      <w:sz w:val="16"/>
      <w:szCs w:val="16"/>
      <w:lang w:val="es-ES_tradnl" w:eastAsia="en-US" w:bidi="es-ES"/>
    </w:rPr>
  </w:style>
  <w:style w:type="paragraph" w:styleId="Prrafodelista">
    <w:name w:val="List Paragraph"/>
    <w:basedOn w:val="Normal"/>
    <w:uiPriority w:val="34"/>
    <w:qFormat/>
    <w:rsid w:val="00FE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.romero\AppData\Roaming\Microsoft\Plantillas\Employee%20evalu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35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EVALUACIÓN DEL EMPLEADO</vt:lpstr>
    </vt:vector>
  </TitlesOfParts>
  <Company>Microsoft Corporation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Eimy Castrillon</dc:creator>
  <cp:lastModifiedBy>FABIAN</cp:lastModifiedBy>
  <cp:revision>21</cp:revision>
  <cp:lastPrinted>2005-07-01T13:49:00Z</cp:lastPrinted>
  <dcterms:created xsi:type="dcterms:W3CDTF">2014-06-10T14:44:00Z</dcterms:created>
  <dcterms:modified xsi:type="dcterms:W3CDTF">2022-11-02T23:23:00Z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TC010427643082</vt:lpwstr>
  </property>
</Properties>
</file>